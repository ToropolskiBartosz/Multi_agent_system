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9605" w14:textId="260115D5" w:rsidR="00C6554A" w:rsidRPr="008B5277" w:rsidRDefault="001571AF" w:rsidP="00C6554A">
      <w:pPr>
        <w:pStyle w:val="Zdjcie"/>
      </w:pPr>
      <w:r w:rsidRPr="001571AF">
        <w:rPr>
          <w:noProof/>
        </w:rPr>
        <w:drawing>
          <wp:inline distT="0" distB="0" distL="0" distR="0" wp14:anchorId="12AF4494" wp14:editId="6E67757C">
            <wp:extent cx="5372100" cy="30632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FFE7" w14:textId="6B4AFB91" w:rsidR="00C6554A" w:rsidRDefault="001571AF" w:rsidP="00C6554A">
      <w:pPr>
        <w:pStyle w:val="Tytu"/>
      </w:pPr>
      <w:r>
        <w:t xml:space="preserve">Symulacja piłki nożnej </w:t>
      </w:r>
    </w:p>
    <w:p w14:paraId="364222B3" w14:textId="1CA78C0F" w:rsidR="00C6554A" w:rsidRDefault="001571AF" w:rsidP="00C6554A">
      <w:pPr>
        <w:pStyle w:val="Podtytu"/>
      </w:pPr>
      <w:r>
        <w:t>z wykorzystaniem</w:t>
      </w:r>
    </w:p>
    <w:p w14:paraId="62B4DDAF" w14:textId="5666E794" w:rsidR="001571AF" w:rsidRPr="00D5413C" w:rsidRDefault="001571AF" w:rsidP="00C6554A">
      <w:pPr>
        <w:pStyle w:val="Podtytu"/>
      </w:pPr>
      <w:r>
        <w:t>programowania agentowego</w:t>
      </w:r>
    </w:p>
    <w:p w14:paraId="3EC12EE3" w14:textId="77777777" w:rsidR="001571AF" w:rsidRDefault="001571AF" w:rsidP="00C6554A">
      <w:pPr>
        <w:pStyle w:val="Informacjekontaktowe"/>
      </w:pPr>
      <w:r>
        <w:t>Toropolski Bartosz</w:t>
      </w:r>
    </w:p>
    <w:p w14:paraId="732A5C91" w14:textId="1356CDE4" w:rsidR="001571AF" w:rsidRDefault="00A266EA" w:rsidP="00C6554A">
      <w:pPr>
        <w:pStyle w:val="Informacjekontaktowe"/>
      </w:pPr>
      <w:r>
        <w:t>Siudak Piotr</w:t>
      </w:r>
    </w:p>
    <w:p w14:paraId="1563B98E" w14:textId="2343D555" w:rsidR="001571AF" w:rsidRDefault="00A266EA" w:rsidP="00C6554A">
      <w:pPr>
        <w:pStyle w:val="Informacjekontaktowe"/>
      </w:pPr>
      <w:r>
        <w:t>Biega Sylwester</w:t>
      </w:r>
    </w:p>
    <w:p w14:paraId="74879C1A" w14:textId="77777777" w:rsidR="001571AF" w:rsidRDefault="00C6554A" w:rsidP="00C6554A">
      <w:pPr>
        <w:pStyle w:val="Informacjekontaktowe"/>
        <w:rPr>
          <w:lang w:bidi="pl-PL"/>
        </w:rPr>
      </w:pPr>
      <w:r>
        <w:rPr>
          <w:lang w:bidi="pl-PL"/>
        </w:rPr>
        <w:t xml:space="preserve"> | </w:t>
      </w:r>
      <w:r w:rsidR="001571AF">
        <w:t>Projekt Zespołowy</w:t>
      </w:r>
      <w:r>
        <w:rPr>
          <w:lang w:bidi="pl-PL"/>
        </w:rPr>
        <w:t xml:space="preserve"> | </w:t>
      </w:r>
    </w:p>
    <w:p w14:paraId="223A0871" w14:textId="2DD236A8" w:rsidR="00C6554A" w:rsidRDefault="001571AF" w:rsidP="00C6554A">
      <w:pPr>
        <w:pStyle w:val="Informacjekontaktowe"/>
      </w:pPr>
      <w:r>
        <w:t>13.02.2021</w:t>
      </w:r>
      <w:r w:rsidR="00C6554A">
        <w:rPr>
          <w:lang w:bidi="pl-PL"/>
        </w:rPr>
        <w:br w:type="page"/>
      </w:r>
    </w:p>
    <w:p w14:paraId="2762A19B" w14:textId="359DD10F" w:rsidR="00C6554A" w:rsidRDefault="001571AF" w:rsidP="00C6554A">
      <w:pPr>
        <w:pStyle w:val="Nagwek1"/>
      </w:pPr>
      <w:r>
        <w:lastRenderedPageBreak/>
        <w:t>Temat</w:t>
      </w:r>
    </w:p>
    <w:p w14:paraId="3B1BD72B" w14:textId="60190C6F" w:rsidR="00C6554A" w:rsidRPr="00A266EA" w:rsidRDefault="001571AF" w:rsidP="001571AF">
      <w:pPr>
        <w:pStyle w:val="Listapunktowana"/>
        <w:numPr>
          <w:ilvl w:val="0"/>
          <w:numId w:val="0"/>
        </w:numPr>
        <w:ind w:left="360" w:firstLine="360"/>
        <w:rPr>
          <w:rFonts w:ascii="Arial" w:hAnsi="Arial" w:cs="Arial"/>
          <w:sz w:val="20"/>
          <w:szCs w:val="20"/>
        </w:rPr>
      </w:pPr>
      <w:r w:rsidRPr="00A266EA">
        <w:rPr>
          <w:rFonts w:ascii="Arial" w:hAnsi="Arial" w:cs="Arial"/>
          <w:sz w:val="20"/>
          <w:szCs w:val="20"/>
        </w:rPr>
        <w:t>Tematem projektu jest symulac</w:t>
      </w:r>
      <w:r w:rsidR="00A266EA" w:rsidRPr="00A266EA">
        <w:rPr>
          <w:rFonts w:ascii="Arial" w:hAnsi="Arial" w:cs="Arial"/>
          <w:sz w:val="20"/>
          <w:szCs w:val="20"/>
        </w:rPr>
        <w:t>ja</w:t>
      </w:r>
      <w:r w:rsidRPr="00A266EA">
        <w:rPr>
          <w:rFonts w:ascii="Arial" w:hAnsi="Arial" w:cs="Arial"/>
          <w:sz w:val="20"/>
          <w:szCs w:val="20"/>
        </w:rPr>
        <w:t xml:space="preserve"> rozgrywki piłki nożnej z wykorzystaniem programowania agentowego.</w:t>
      </w:r>
    </w:p>
    <w:p w14:paraId="3951B8F0" w14:textId="7B4EB22F" w:rsidR="001571AF" w:rsidRPr="00A266EA" w:rsidRDefault="001571AF" w:rsidP="00A266EA">
      <w:pPr>
        <w:pStyle w:val="Listapunktowana"/>
        <w:numPr>
          <w:ilvl w:val="0"/>
          <w:numId w:val="0"/>
        </w:numPr>
        <w:ind w:left="360" w:firstLine="360"/>
        <w:jc w:val="both"/>
        <w:rPr>
          <w:rFonts w:ascii="Arial" w:hAnsi="Arial" w:cs="Arial"/>
          <w:sz w:val="20"/>
          <w:szCs w:val="20"/>
        </w:rPr>
      </w:pPr>
      <w:r w:rsidRPr="00A266EA">
        <w:rPr>
          <w:rFonts w:ascii="Arial" w:hAnsi="Arial" w:cs="Arial"/>
          <w:sz w:val="20"/>
          <w:szCs w:val="20"/>
        </w:rPr>
        <w:t xml:space="preserve">Celem projektu było stworzenie dwóch drużyn składających się </w:t>
      </w:r>
      <w:r w:rsidR="00A266EA" w:rsidRPr="00A266EA">
        <w:rPr>
          <w:rFonts w:ascii="Arial" w:hAnsi="Arial" w:cs="Arial"/>
          <w:sz w:val="20"/>
          <w:szCs w:val="20"/>
        </w:rPr>
        <w:br/>
      </w:r>
      <w:r w:rsidRPr="00A266EA">
        <w:rPr>
          <w:rFonts w:ascii="Arial" w:hAnsi="Arial" w:cs="Arial"/>
          <w:sz w:val="20"/>
          <w:szCs w:val="20"/>
        </w:rPr>
        <w:t xml:space="preserve">z  niezależnych, autonomicznych agentów którzy poprzez kooperacje, współprace dążą do wspólnego celu, czyli „strzelenia gola” przeciwnej drużyny. </w:t>
      </w:r>
    </w:p>
    <w:p w14:paraId="58DCCF7F" w14:textId="77777777" w:rsidR="001571AF" w:rsidRPr="00A266EA" w:rsidRDefault="001571AF" w:rsidP="001571AF">
      <w:pPr>
        <w:pStyle w:val="Listapunktowana"/>
        <w:numPr>
          <w:ilvl w:val="0"/>
          <w:numId w:val="0"/>
        </w:numPr>
        <w:ind w:left="360" w:firstLine="360"/>
        <w:rPr>
          <w:rFonts w:ascii="Arial" w:hAnsi="Arial" w:cs="Arial"/>
          <w:sz w:val="20"/>
          <w:szCs w:val="20"/>
        </w:rPr>
      </w:pPr>
      <w:r w:rsidRPr="00A266EA">
        <w:rPr>
          <w:rFonts w:ascii="Arial" w:hAnsi="Arial" w:cs="Arial"/>
          <w:sz w:val="20"/>
          <w:szCs w:val="20"/>
        </w:rPr>
        <w:t xml:space="preserve">Programowanie agentowe charakteryzuje się tym, że agenci są niezależni od siebie i wykonywanie wspólnych zadań jest umożliwione przez wysyłanie przez nich między sobą wiadomości. </w:t>
      </w:r>
    </w:p>
    <w:p w14:paraId="6EEDEF01" w14:textId="77777777" w:rsidR="001571AF" w:rsidRDefault="001571AF" w:rsidP="001571AF">
      <w:pPr>
        <w:pStyle w:val="Listapunktowana"/>
        <w:numPr>
          <w:ilvl w:val="0"/>
          <w:numId w:val="0"/>
        </w:numPr>
        <w:ind w:left="360" w:firstLine="360"/>
      </w:pPr>
    </w:p>
    <w:p w14:paraId="75C70426" w14:textId="77777777" w:rsidR="001571AF" w:rsidRDefault="001571AF" w:rsidP="001571AF">
      <w:pPr>
        <w:pStyle w:val="Nagwek1"/>
      </w:pPr>
      <w:r>
        <w:t>Sposób rozwiązania problemu</w:t>
      </w:r>
    </w:p>
    <w:p w14:paraId="6FC745EE" w14:textId="4F9B8B2E" w:rsidR="001571AF" w:rsidRPr="0068570B" w:rsidRDefault="001571AF" w:rsidP="001571AF">
      <w:pPr>
        <w:rPr>
          <w:rFonts w:ascii="Arial" w:hAnsi="Arial" w:cs="Arial"/>
          <w:sz w:val="20"/>
          <w:szCs w:val="20"/>
        </w:rPr>
      </w:pPr>
      <w:r>
        <w:tab/>
      </w:r>
      <w:r w:rsidRPr="0068570B">
        <w:rPr>
          <w:rFonts w:ascii="Arial" w:hAnsi="Arial" w:cs="Arial"/>
          <w:sz w:val="20"/>
          <w:szCs w:val="20"/>
        </w:rPr>
        <w:t>Do stworzenia symulacji została wykorzystan</w:t>
      </w:r>
      <w:r w:rsidR="00A266EA" w:rsidRPr="0068570B">
        <w:rPr>
          <w:rFonts w:ascii="Arial" w:hAnsi="Arial" w:cs="Arial"/>
          <w:sz w:val="20"/>
          <w:szCs w:val="20"/>
        </w:rPr>
        <w:t>a</w:t>
      </w:r>
      <w:r w:rsidRPr="0068570B">
        <w:rPr>
          <w:rFonts w:ascii="Arial" w:hAnsi="Arial" w:cs="Arial"/>
          <w:sz w:val="20"/>
          <w:szCs w:val="20"/>
        </w:rPr>
        <w:t xml:space="preserve"> java jako język programowania oraz biblioteka JADE. </w:t>
      </w:r>
    </w:p>
    <w:p w14:paraId="157CDBCA" w14:textId="31028B1F" w:rsidR="00B2143C" w:rsidRDefault="00B2143C" w:rsidP="00B2143C">
      <w:pPr>
        <w:ind w:firstLine="72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JADE (Java Agent DEvelopment Framework) to framework oprogramowania w pełni zaimplementowany w języku Java. Upraszcza wdrażanie systemów wieloagentowych dzięki oprogramowaniu pośredniczącemu, które jest zgodne ze  </w:t>
      </w:r>
      <w:hyperlink r:id="rId8" w:tgtFrame="_blank" w:history="1">
        <w:r w:rsidRPr="0068570B">
          <w:rPr>
            <w:rFonts w:ascii="Arial" w:hAnsi="Arial" w:cs="Arial"/>
            <w:color w:val="40B31A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specyfikacjami FIPA</w:t>
        </w:r>
      </w:hyperlink>
      <w:r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  oraz poprzez zestaw </w:t>
      </w:r>
      <w:hyperlink r:id="rId9" w:tgtFrame="_blank" w:history="1">
        <w:r w:rsidRPr="0068570B">
          <w:rPr>
            <w:rFonts w:ascii="Arial" w:hAnsi="Arial" w:cs="Arial"/>
            <w:color w:val="40B31A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narzędzi graficznych</w:t>
        </w:r>
      </w:hyperlink>
      <w:r w:rsidR="00A266EA"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, k</w:t>
      </w:r>
      <w:r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tóre obsługują fazy debugowania i wdrażania. System oparty na JADE może być dystrybuowany między maszynami (które nie muszą nawet współużytkować tego samego systemu operacyjnego), a konfiguracją można sterować za pomocą  </w:t>
      </w:r>
      <w:hyperlink r:id="rId10" w:tgtFrame="_blank" w:history="1">
        <w:r w:rsidRPr="0068570B">
          <w:rPr>
            <w:rFonts w:ascii="Arial" w:hAnsi="Arial" w:cs="Arial"/>
            <w:color w:val="40B31A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zdalnego graficznego interfejsu użytkownika</w:t>
        </w:r>
      </w:hyperlink>
      <w:r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 . Konfigurację można nawet zmienić w czasie wykonywania, przenosząc agent</w:t>
      </w:r>
      <w:r w:rsidR="00A266EA"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>ów</w:t>
      </w:r>
      <w:r w:rsidRPr="0068570B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z jednego komputera na inny, w razie potrzeby. JADE jest całkowicie zaimplementowany w języku Java, a minimalne wymaganie systemowe to wersja 5 JAVA (środowisko wykonawcze lub JDK).</w:t>
      </w:r>
    </w:p>
    <w:p w14:paraId="499FE527" w14:textId="1626DF30" w:rsidR="00002CEC" w:rsidRDefault="00002CEC" w:rsidP="00B2143C">
      <w:pPr>
        <w:ind w:firstLine="72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1750A63C" w14:textId="2C5325CE" w:rsidR="00002CEC" w:rsidRDefault="00002CEC" w:rsidP="00002CEC">
      <w:pPr>
        <w:pStyle w:val="Nagwek1"/>
      </w:pPr>
      <w:r>
        <w:t>Uruchamianie programu</w:t>
      </w:r>
    </w:p>
    <w:p w14:paraId="6C4CFBFE" w14:textId="29336406" w:rsidR="00002CEC" w:rsidRDefault="00002CEC" w:rsidP="00695EF7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Program uruchamia się za pomocą pliku fifa.exe, znajdującego się w katalogu</w:t>
      </w:r>
      <w:r w:rsidR="00E964B9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302C5C">
        <w:rPr>
          <w:rFonts w:ascii="Arial" w:hAnsi="Arial" w:cs="Arial"/>
          <w:color w:val="555555"/>
          <w:sz w:val="20"/>
          <w:szCs w:val="20"/>
          <w:shd w:val="clear" w:color="auto" w:fill="FFFFFF"/>
        </w:rPr>
        <w:t>–</w:t>
      </w:r>
      <w:r w:rsidR="00E964B9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302C5C">
        <w:rPr>
          <w:rFonts w:ascii="Arial" w:hAnsi="Arial" w:cs="Arial"/>
          <w:color w:val="555555"/>
          <w:sz w:val="20"/>
          <w:szCs w:val="20"/>
          <w:shd w:val="clear" w:color="auto" w:fill="FFFFFF"/>
        </w:rPr>
        <w:t>System wieloagentowy - FIFA</w:t>
      </w:r>
      <w:r w:rsidR="005F586A"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14:paraId="30BB4073" w14:textId="77777777" w:rsidR="00002CEC" w:rsidRPr="0068570B" w:rsidRDefault="00002CEC" w:rsidP="00B2143C">
      <w:pPr>
        <w:ind w:firstLine="72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673AAD03" w14:textId="02B394AF" w:rsidR="001571AF" w:rsidRDefault="00B2143C" w:rsidP="00B2143C">
      <w:pPr>
        <w:pStyle w:val="Nagwek1"/>
      </w:pPr>
      <w:r>
        <w:lastRenderedPageBreak/>
        <w:t>Diagram UML</w:t>
      </w:r>
    </w:p>
    <w:p w14:paraId="2B150036" w14:textId="6A127B14" w:rsidR="00B2143C" w:rsidRPr="00B2143C" w:rsidRDefault="00EB216C" w:rsidP="00B2143C">
      <w:r w:rsidRPr="00EB216C">
        <w:rPr>
          <w:noProof/>
        </w:rPr>
        <w:drawing>
          <wp:inline distT="0" distB="0" distL="0" distR="0" wp14:anchorId="62088B7A" wp14:editId="3136ABDF">
            <wp:extent cx="6202680" cy="3177540"/>
            <wp:effectExtent l="0" t="0" r="762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50F" w14:textId="71350A61" w:rsidR="002C74C0" w:rsidRDefault="002471DB"/>
    <w:p w14:paraId="10F70BEF" w14:textId="6A7704EB" w:rsidR="00D33898" w:rsidRDefault="00D33898" w:rsidP="00D33898">
      <w:pPr>
        <w:pStyle w:val="Nagwek1"/>
      </w:pPr>
      <w:r>
        <w:t>Prezentacja działającego programu</w:t>
      </w:r>
    </w:p>
    <w:p w14:paraId="27F4D961" w14:textId="7DB70E99" w:rsidR="00690CEE" w:rsidRDefault="00690CEE" w:rsidP="00D33898">
      <w:r>
        <w:t>Po uruchomieniu programu</w:t>
      </w:r>
      <w:r w:rsidR="00A266EA">
        <w:t>,</w:t>
      </w:r>
      <w:r>
        <w:t xml:space="preserve"> </w:t>
      </w:r>
      <w:r w:rsidR="00A266EA">
        <w:t>ukazuję</w:t>
      </w:r>
      <w:r>
        <w:t xml:space="preserve"> się okno zawierające graficzną reprezentacje</w:t>
      </w:r>
      <w:r w:rsidR="00A266EA">
        <w:t xml:space="preserve"> boiska wraz z </w:t>
      </w:r>
      <w:r>
        <w:t>22 zawodnik</w:t>
      </w:r>
      <w:r w:rsidR="00A266EA">
        <w:t>ami</w:t>
      </w:r>
      <w:r>
        <w:t xml:space="preserve"> (agent</w:t>
      </w:r>
      <w:r w:rsidR="00A266EA">
        <w:t>ami</w:t>
      </w:r>
      <w:r>
        <w:t xml:space="preserve">) oraz </w:t>
      </w:r>
      <w:r w:rsidR="00A266EA">
        <w:t>piłką</w:t>
      </w:r>
      <w:r>
        <w:t>.</w:t>
      </w:r>
    </w:p>
    <w:p w14:paraId="730488E1" w14:textId="21A43421" w:rsidR="00D33898" w:rsidRDefault="00690CEE" w:rsidP="00D33898">
      <w:r w:rsidRPr="00690CEE">
        <w:rPr>
          <w:noProof/>
        </w:rPr>
        <w:drawing>
          <wp:inline distT="0" distB="0" distL="0" distR="0" wp14:anchorId="52E08EF6" wp14:editId="613DF9C7">
            <wp:extent cx="5394960" cy="2819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38" cy="2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709647" w14:textId="5246558C" w:rsidR="00690CEE" w:rsidRDefault="00690CEE" w:rsidP="00D33898">
      <w:r>
        <w:t xml:space="preserve">Rozgrywkę rozpoczyna drużyna czerwona w środku pola. </w:t>
      </w:r>
    </w:p>
    <w:p w14:paraId="6F4CBBD7" w14:textId="05C5D1AB" w:rsidR="00690CEE" w:rsidRDefault="00690CEE" w:rsidP="00D33898">
      <w:r>
        <w:lastRenderedPageBreak/>
        <w:t>Etapami działania programu jest, uzyskanie przez agenta jednej z drużyn piłki i po jej zdobyciu następuje atak na oponenta. Zawodnicy przeciwnej drużyny wtedy przystępują do obrony swojej bramki i do próby odbioru piłki.</w:t>
      </w:r>
    </w:p>
    <w:p w14:paraId="5CE86D0E" w14:textId="2B26E290" w:rsidR="00690CEE" w:rsidRDefault="00690CEE" w:rsidP="00D33898">
      <w:r w:rsidRPr="00690CEE">
        <w:rPr>
          <w:noProof/>
        </w:rPr>
        <w:drawing>
          <wp:inline distT="0" distB="0" distL="0" distR="0" wp14:anchorId="329E734C" wp14:editId="5F327C63">
            <wp:extent cx="5274310" cy="276923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88C1" w14:textId="45A3722E" w:rsid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Rys.1</w:t>
      </w:r>
    </w:p>
    <w:p w14:paraId="2A603105" w14:textId="049874CC" w:rsidR="005C1B14" w:rsidRP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Przedstawia sytuacje</w:t>
      </w:r>
      <w:r w:rsidR="00A266EA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w której zawodnik drużyny niebieskiej rozpoczyna atak.</w:t>
      </w:r>
    </w:p>
    <w:p w14:paraId="1C68B136" w14:textId="0CAF9B40" w:rsidR="00690CEE" w:rsidRDefault="00690CEE" w:rsidP="00D33898">
      <w:r w:rsidRPr="00690CEE">
        <w:rPr>
          <w:noProof/>
        </w:rPr>
        <w:drawing>
          <wp:inline distT="0" distB="0" distL="0" distR="0" wp14:anchorId="2BC13C76" wp14:editId="362C497A">
            <wp:extent cx="5274310" cy="275209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DE8D" w14:textId="0A235C0D" w:rsid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Rys.2</w:t>
      </w:r>
    </w:p>
    <w:p w14:paraId="2816CE78" w14:textId="5DAE58FB" w:rsidR="005C1B14" w:rsidRP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Przedstawia sytuacje</w:t>
      </w:r>
      <w:r w:rsidR="00A266EA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w której zawodnik drużyny czerwonej rozpoczyna atak.</w:t>
      </w:r>
    </w:p>
    <w:p w14:paraId="47E38BA4" w14:textId="77777777" w:rsidR="005C1B14" w:rsidRDefault="005C1B14" w:rsidP="00D33898"/>
    <w:p w14:paraId="4560A9D8" w14:textId="58DCA436" w:rsidR="00690CEE" w:rsidRDefault="00B857A2" w:rsidP="00D33898">
      <w:r w:rsidRPr="00B857A2">
        <w:rPr>
          <w:noProof/>
        </w:rPr>
        <w:lastRenderedPageBreak/>
        <w:drawing>
          <wp:inline distT="0" distB="0" distL="0" distR="0" wp14:anchorId="3F12CAC3" wp14:editId="6E2A08D7">
            <wp:extent cx="5274310" cy="2759075"/>
            <wp:effectExtent l="0" t="0" r="254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D05" w14:textId="1CC1EEFB" w:rsid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Rys.3</w:t>
      </w:r>
    </w:p>
    <w:p w14:paraId="5C7EBC24" w14:textId="67C560E4" w:rsidR="005C1B14" w:rsidRP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Przedstawia sytuacje</w:t>
      </w:r>
      <w:r w:rsidR="00A266EA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w której zawodnik drużyny niebieskiej stara się odebrać piłkę zawodnikowi drużyny czerwonej.</w:t>
      </w:r>
    </w:p>
    <w:p w14:paraId="239496F4" w14:textId="77777777" w:rsidR="005C1B14" w:rsidRDefault="005C1B14" w:rsidP="00D33898"/>
    <w:p w14:paraId="2CB90B50" w14:textId="27D985A6" w:rsidR="00B857A2" w:rsidRDefault="00B857A2" w:rsidP="00D33898">
      <w:r w:rsidRPr="00B857A2">
        <w:rPr>
          <w:noProof/>
        </w:rPr>
        <w:drawing>
          <wp:inline distT="0" distB="0" distL="0" distR="0" wp14:anchorId="4F7A183B" wp14:editId="3C21B93B">
            <wp:extent cx="5274310" cy="2755265"/>
            <wp:effectExtent l="0" t="0" r="254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C9E5" w14:textId="24C87A6F" w:rsid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Rys.4</w:t>
      </w:r>
    </w:p>
    <w:p w14:paraId="744530A1" w14:textId="27932403" w:rsidR="005C1B14" w:rsidRPr="005C1B14" w:rsidRDefault="005C1B14" w:rsidP="005C1B1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Przedstawia sytuacje</w:t>
      </w:r>
      <w:r w:rsidR="00A266EA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w której zawodnicy niebiescy odzyskali piłkę i kontratakują.</w:t>
      </w:r>
    </w:p>
    <w:p w14:paraId="5EE8F09E" w14:textId="77777777" w:rsidR="005C1B14" w:rsidRDefault="005C1B14" w:rsidP="00D33898"/>
    <w:p w14:paraId="4D425D9E" w14:textId="4C6EAFB8" w:rsidR="00B857A2" w:rsidRDefault="00B857A2" w:rsidP="00D33898">
      <w:r w:rsidRPr="00B857A2">
        <w:rPr>
          <w:noProof/>
        </w:rPr>
        <w:lastRenderedPageBreak/>
        <w:drawing>
          <wp:inline distT="0" distB="0" distL="0" distR="0" wp14:anchorId="07E8C380" wp14:editId="1946CE8D">
            <wp:extent cx="5274310" cy="278511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E09" w14:textId="77777777" w:rsidR="00B857A2" w:rsidRPr="00D33898" w:rsidRDefault="00B857A2" w:rsidP="00D33898"/>
    <w:sectPr w:rsidR="00B857A2" w:rsidRPr="00D33898" w:rsidSect="00D64435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750C" w14:textId="77777777" w:rsidR="002471DB" w:rsidRDefault="002471DB" w:rsidP="00C6554A">
      <w:pPr>
        <w:spacing w:before="0" w:after="0" w:line="240" w:lineRule="auto"/>
      </w:pPr>
      <w:r>
        <w:separator/>
      </w:r>
    </w:p>
  </w:endnote>
  <w:endnote w:type="continuationSeparator" w:id="0">
    <w:p w14:paraId="054A3034" w14:textId="77777777" w:rsidR="002471DB" w:rsidRDefault="002471D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E1F7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3727A" w14:textId="77777777" w:rsidR="002471DB" w:rsidRDefault="002471D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83BD9CF" w14:textId="77777777" w:rsidR="002471DB" w:rsidRDefault="002471D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F"/>
    <w:rsid w:val="00002CEC"/>
    <w:rsid w:val="000460FD"/>
    <w:rsid w:val="00051422"/>
    <w:rsid w:val="001571AF"/>
    <w:rsid w:val="002471DB"/>
    <w:rsid w:val="002554CD"/>
    <w:rsid w:val="00283955"/>
    <w:rsid w:val="00293B83"/>
    <w:rsid w:val="002B4294"/>
    <w:rsid w:val="00302C5C"/>
    <w:rsid w:val="00333D0D"/>
    <w:rsid w:val="004C049F"/>
    <w:rsid w:val="005000E2"/>
    <w:rsid w:val="00595ED2"/>
    <w:rsid w:val="005B3563"/>
    <w:rsid w:val="005C1B14"/>
    <w:rsid w:val="005F586A"/>
    <w:rsid w:val="0068570B"/>
    <w:rsid w:val="00690CEE"/>
    <w:rsid w:val="00695EF7"/>
    <w:rsid w:val="006A3CE7"/>
    <w:rsid w:val="0089714F"/>
    <w:rsid w:val="00A266EA"/>
    <w:rsid w:val="00AB23B6"/>
    <w:rsid w:val="00B2143C"/>
    <w:rsid w:val="00B857A2"/>
    <w:rsid w:val="00C6554A"/>
    <w:rsid w:val="00C7678A"/>
    <w:rsid w:val="00D33898"/>
    <w:rsid w:val="00D64435"/>
    <w:rsid w:val="00E964B9"/>
    <w:rsid w:val="00EB216C"/>
    <w:rsid w:val="00ED7C44"/>
    <w:rsid w:val="00F16626"/>
    <w:rsid w:val="00F22A43"/>
    <w:rsid w:val="00F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91EE1"/>
  <w15:chartTrackingRefBased/>
  <w15:docId w15:val="{BEF13DE0-9054-46B7-9FE2-B5E455A2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a.org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jade.tilab.com/images/rma.gi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de.tilab.com/images/JADEscreenshot.jpg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o\AppData\Local\Microsoft\Office\16.0\DTS\pl-PL%7bFBFB8BF6-B1B9-4ED5-92F2-A646DC6FD64D%7d\%7b862DDFB1-CB3D-44ED-A710-5A1E3E2D1E65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{862DDFB1-CB3D-44ED-A710-5A1E3E2D1E65}tf02835058_win32.dotx</Template>
  <TotalTime>621</TotalTime>
  <Pages>6</Pages>
  <Words>391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Toropolski</dc:creator>
  <cp:keywords/>
  <dc:description/>
  <cp:lastModifiedBy>Sylwester Biega</cp:lastModifiedBy>
  <cp:revision>13</cp:revision>
  <dcterms:created xsi:type="dcterms:W3CDTF">2021-02-13T11:39:00Z</dcterms:created>
  <dcterms:modified xsi:type="dcterms:W3CDTF">2021-02-16T12:45:00Z</dcterms:modified>
</cp:coreProperties>
</file>